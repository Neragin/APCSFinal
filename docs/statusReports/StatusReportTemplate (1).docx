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E5D62" w14:textId="77D7F3B8" w:rsidR="00E34F0D" w:rsidRDefault="00AC19B1">
      <w:r>
        <w:t xml:space="preserve"> </w:t>
      </w:r>
    </w:p>
    <w:p w14:paraId="7701732E" w14:textId="7A7F3301" w:rsidR="00E34F0D" w:rsidRDefault="00C01ECB">
      <w:pPr>
        <w:pBdr>
          <w:bottom w:val="single" w:sz="4" w:space="1" w:color="auto"/>
        </w:pBd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Fulkscord</w:t>
      </w:r>
      <w:proofErr w:type="spellEnd"/>
      <w:r>
        <w:rPr>
          <w:b/>
          <w:sz w:val="28"/>
          <w:szCs w:val="28"/>
        </w:rPr>
        <w:t xml:space="preserve"> Status Report #2</w:t>
      </w:r>
    </w:p>
    <w:p w14:paraId="0DACB236" w14:textId="77777777" w:rsidR="00E34F0D" w:rsidRDefault="00E34F0D"/>
    <w:p w14:paraId="353D76E4" w14:textId="414B2D76" w:rsidR="00E34F0D" w:rsidRDefault="00E35A15">
      <w:r>
        <w:rPr>
          <w:sz w:val="28"/>
          <w:szCs w:val="28"/>
        </w:rPr>
        <w:t>Date:</w:t>
      </w:r>
      <w:r w:rsidR="009448A1">
        <w:rPr>
          <w:sz w:val="28"/>
          <w:szCs w:val="28"/>
        </w:rPr>
        <w:t xml:space="preserve"> </w:t>
      </w:r>
      <w:r w:rsidR="009448A1">
        <w:rPr>
          <w:sz w:val="28"/>
          <w:szCs w:val="28"/>
        </w:rPr>
        <w:tab/>
      </w:r>
      <w:r>
        <w:t xml:space="preserve">May </w:t>
      </w:r>
      <w:r w:rsidR="00C01ECB">
        <w:t>6</w:t>
      </w:r>
      <w:r>
        <w:t xml:space="preserve">, </w:t>
      </w:r>
      <w:r w:rsidR="00C01ECB">
        <w:rPr>
          <w:color w:val="0000FF"/>
        </w:rPr>
        <w:t>2021</w:t>
      </w:r>
    </w:p>
    <w:p w14:paraId="1206E84A" w14:textId="6B37EF42" w:rsidR="00E34F0D" w:rsidRDefault="00E35A15">
      <w:r>
        <w:rPr>
          <w:sz w:val="28"/>
          <w:szCs w:val="28"/>
        </w:rPr>
        <w:t>To:</w:t>
      </w:r>
      <w:r>
        <w:tab/>
      </w:r>
      <w:r>
        <w:tab/>
      </w:r>
      <w:r w:rsidR="00C01ECB">
        <w:rPr>
          <w:color w:val="0000FF"/>
        </w:rPr>
        <w:t xml:space="preserve">Mr. </w:t>
      </w:r>
      <w:proofErr w:type="spellStart"/>
      <w:r w:rsidR="00C01ECB">
        <w:rPr>
          <w:color w:val="0000FF"/>
        </w:rPr>
        <w:t>Fulk</w:t>
      </w:r>
      <w:proofErr w:type="spellEnd"/>
    </w:p>
    <w:p w14:paraId="2E0A2218" w14:textId="51E97272" w:rsidR="00E34F0D" w:rsidRDefault="00E35A15">
      <w:r>
        <w:rPr>
          <w:sz w:val="28"/>
          <w:szCs w:val="28"/>
        </w:rPr>
        <w:t>From:</w:t>
      </w:r>
      <w:r>
        <w:tab/>
      </w:r>
      <w:r w:rsidR="00C01ECB">
        <w:t>Leo Xu</w:t>
      </w:r>
      <w:r w:rsidR="009448A1">
        <w:t xml:space="preserve">, Kaustubh </w:t>
      </w:r>
      <w:proofErr w:type="spellStart"/>
      <w:r w:rsidR="009448A1">
        <w:t>Khulbe</w:t>
      </w:r>
      <w:proofErr w:type="spellEnd"/>
      <w:r w:rsidR="009448A1">
        <w:t xml:space="preserve">, Niranjan </w:t>
      </w:r>
      <w:proofErr w:type="spellStart"/>
      <w:r w:rsidR="009448A1">
        <w:t>Mathirajan</w:t>
      </w:r>
      <w:proofErr w:type="spellEnd"/>
    </w:p>
    <w:p w14:paraId="55CAC9EF" w14:textId="77777777" w:rsidR="00E34F0D" w:rsidRDefault="00E34F0D"/>
    <w:p w14:paraId="5FB1C025" w14:textId="4FB67993" w:rsidR="00E34F0D" w:rsidRPr="00E53945" w:rsidRDefault="00E35A15">
      <w:pPr>
        <w:rPr>
          <w:color w:val="002060"/>
        </w:rPr>
      </w:pPr>
      <w:r>
        <w:rPr>
          <w:sz w:val="28"/>
          <w:szCs w:val="28"/>
        </w:rPr>
        <w:t>Subject:</w:t>
      </w:r>
      <w:r>
        <w:tab/>
        <w:t xml:space="preserve">Status Report </w:t>
      </w:r>
      <w:r w:rsidR="00E53945" w:rsidRPr="00E53945">
        <w:rPr>
          <w:color w:val="1F4E79" w:themeColor="accent5" w:themeShade="80"/>
        </w:rPr>
        <w:t>#</w:t>
      </w:r>
      <w:r w:rsidR="00C01ECB" w:rsidRPr="00E53945">
        <w:rPr>
          <w:color w:val="1F4E79" w:themeColor="accent5" w:themeShade="80"/>
        </w:rPr>
        <w:t>2</w:t>
      </w:r>
    </w:p>
    <w:p w14:paraId="412541FA" w14:textId="77777777" w:rsidR="00E34F0D" w:rsidRDefault="00E34F0D"/>
    <w:p w14:paraId="4D60FB4C" w14:textId="0FBBBC9E" w:rsidR="00E34F0D" w:rsidRDefault="00E35A15">
      <w:pPr>
        <w:rPr>
          <w:color w:val="0000FF"/>
        </w:rPr>
      </w:pPr>
      <w:r>
        <w:rPr>
          <w:sz w:val="28"/>
          <w:szCs w:val="28"/>
        </w:rPr>
        <w:t>Accomplishments:</w:t>
      </w:r>
      <w:r>
        <w:t xml:space="preserve"> </w:t>
      </w:r>
      <w:r w:rsidR="00C01ECB">
        <w:rPr>
          <w:color w:val="0000FF"/>
        </w:rPr>
        <w:t>This week, we finished up our Login page along with our Signup page, which now makes real-time database queries to Firebase. We are successfully able to create new users and store them inside our database.</w:t>
      </w:r>
    </w:p>
    <w:p w14:paraId="303FAF0C" w14:textId="162B3B4D" w:rsidR="00C01ECB" w:rsidRDefault="00C01ECB">
      <w:pPr>
        <w:rPr>
          <w:color w:val="0000FF"/>
        </w:rPr>
      </w:pPr>
    </w:p>
    <w:p w14:paraId="138EA795" w14:textId="1E717780" w:rsidR="00C01ECB" w:rsidRDefault="00C01ECB">
      <w:r>
        <w:rPr>
          <w:color w:val="0000FF"/>
        </w:rPr>
        <w:t xml:space="preserve">Over the course of this week, Kaustubh was able to successfully integrate Firebase into </w:t>
      </w:r>
      <w:proofErr w:type="spellStart"/>
      <w:r>
        <w:rPr>
          <w:color w:val="0000FF"/>
        </w:rPr>
        <w:t>Fulkscord</w:t>
      </w:r>
      <w:proofErr w:type="spellEnd"/>
      <w:r>
        <w:rPr>
          <w:color w:val="0000FF"/>
        </w:rPr>
        <w:t xml:space="preserve"> and our respective Login and Signup activities, which Niranjan and Leo worked on. Furthermore, Niranjan and Leo were able to set up </w:t>
      </w:r>
      <w:proofErr w:type="spellStart"/>
      <w:r>
        <w:rPr>
          <w:color w:val="0000FF"/>
        </w:rPr>
        <w:t>RecyclerViews</w:t>
      </w:r>
      <w:proofErr w:type="spellEnd"/>
      <w:r>
        <w:rPr>
          <w:color w:val="0000FF"/>
        </w:rPr>
        <w:t xml:space="preserve"> in preparation for displaying a list of friends for a user, along with messages.</w:t>
      </w:r>
    </w:p>
    <w:p w14:paraId="1C956688" w14:textId="77777777" w:rsidR="00E34F0D" w:rsidRDefault="00E34F0D"/>
    <w:p w14:paraId="5ACEA44A" w14:textId="12E4C495" w:rsidR="00C01ECB" w:rsidRDefault="00E35A15">
      <w:pPr>
        <w:rPr>
          <w:color w:val="0000FF"/>
        </w:rPr>
      </w:pPr>
      <w:r>
        <w:rPr>
          <w:sz w:val="28"/>
          <w:szCs w:val="28"/>
        </w:rPr>
        <w:t>Problems/Risks:</w:t>
      </w:r>
      <w:r>
        <w:t xml:space="preserve"> </w:t>
      </w:r>
      <w:r w:rsidR="00C01ECB">
        <w:rPr>
          <w:color w:val="0000FF"/>
        </w:rPr>
        <w:t xml:space="preserve">This week, we had an immense amount of trouble with ascertaining the cause of why Leo’s application would not send a query to Firebase, only to figure out that the problem was with Leo’s emulator selection. Furthermore, while creating </w:t>
      </w:r>
      <w:proofErr w:type="spellStart"/>
      <w:r w:rsidR="00C01ECB">
        <w:rPr>
          <w:color w:val="0000FF"/>
        </w:rPr>
        <w:t>RecyclerViews</w:t>
      </w:r>
      <w:proofErr w:type="spellEnd"/>
      <w:r w:rsidR="00C01ECB">
        <w:rPr>
          <w:color w:val="0000FF"/>
        </w:rPr>
        <w:t xml:space="preserve">, Niranjan and Leo had issues with properly configuring the </w:t>
      </w:r>
      <w:proofErr w:type="spellStart"/>
      <w:r w:rsidR="00C01ECB">
        <w:rPr>
          <w:color w:val="0000FF"/>
        </w:rPr>
        <w:t>RecyclerView</w:t>
      </w:r>
      <w:proofErr w:type="spellEnd"/>
      <w:r w:rsidR="00C01ECB">
        <w:rPr>
          <w:color w:val="0000FF"/>
        </w:rPr>
        <w:t xml:space="preserve"> Adapter. Moreover, Kaustubh had problems with proper querying to Firebase, as our initial queries were duplicated.</w:t>
      </w:r>
    </w:p>
    <w:p w14:paraId="6D5633BC" w14:textId="1F0BA890" w:rsidR="00C01ECB" w:rsidRDefault="00C01ECB">
      <w:pPr>
        <w:rPr>
          <w:color w:val="0000FF"/>
        </w:rPr>
      </w:pPr>
    </w:p>
    <w:p w14:paraId="1D4E5A21" w14:textId="3F1AA7C3" w:rsidR="00C01ECB" w:rsidRPr="00C01ECB" w:rsidRDefault="00C01ECB">
      <w:pPr>
        <w:rPr>
          <w:color w:val="0000FF"/>
        </w:rPr>
      </w:pPr>
      <w:r>
        <w:rPr>
          <w:color w:val="0000FF"/>
        </w:rPr>
        <w:t xml:space="preserve">The following weeks, we </w:t>
      </w:r>
      <w:r w:rsidR="00E53945">
        <w:rPr>
          <w:color w:val="0000FF"/>
        </w:rPr>
        <w:t xml:space="preserve">may have to test out an agglomeration of emulators to make sure that our app runs properly on all devices and is responsive. This could prove to be a problem if our app doesn’t already run on all devices. Finally, we could have impediments with </w:t>
      </w:r>
      <w:proofErr w:type="spellStart"/>
      <w:r w:rsidR="00E53945">
        <w:rPr>
          <w:color w:val="0000FF"/>
        </w:rPr>
        <w:t>ScrollView</w:t>
      </w:r>
      <w:proofErr w:type="spellEnd"/>
      <w:r w:rsidR="00E53945">
        <w:rPr>
          <w:color w:val="0000FF"/>
        </w:rPr>
        <w:t xml:space="preserve"> methods.</w:t>
      </w:r>
    </w:p>
    <w:p w14:paraId="3949ECCE" w14:textId="77777777" w:rsidR="00E34F0D" w:rsidRDefault="00E34F0D"/>
    <w:p w14:paraId="640E71D3" w14:textId="5C7008CC" w:rsidR="00E34F0D" w:rsidRDefault="00E35A15">
      <w:pPr>
        <w:rPr>
          <w:color w:val="0000FF"/>
        </w:rPr>
      </w:pPr>
      <w:r>
        <w:rPr>
          <w:sz w:val="28"/>
          <w:szCs w:val="28"/>
        </w:rPr>
        <w:t>Next Steps:</w:t>
      </w:r>
      <w:r>
        <w:t xml:space="preserve"> </w:t>
      </w:r>
      <w:r w:rsidR="00E53945">
        <w:rPr>
          <w:color w:val="0000FF"/>
        </w:rPr>
        <w:t xml:space="preserve">Next week, we will focus on adding friends and successfully implementing messages in our application. We will aim to leverage the </w:t>
      </w:r>
      <w:proofErr w:type="spellStart"/>
      <w:r w:rsidR="00E53945">
        <w:rPr>
          <w:color w:val="0000FF"/>
        </w:rPr>
        <w:t>RecyclerViews</w:t>
      </w:r>
      <w:proofErr w:type="spellEnd"/>
      <w:r w:rsidR="00E53945">
        <w:rPr>
          <w:color w:val="0000FF"/>
        </w:rPr>
        <w:t xml:space="preserve"> built this week to make live updates to our users’ messages.</w:t>
      </w:r>
    </w:p>
    <w:p w14:paraId="1931A770" w14:textId="77777777" w:rsidR="00E34F0D" w:rsidRDefault="00E34F0D"/>
    <w:p w14:paraId="20F129DD" w14:textId="77777777" w:rsidR="006928EC" w:rsidRDefault="006928EC">
      <w:pPr>
        <w:tabs>
          <w:tab w:val="right" w:pos="10285"/>
        </w:tabs>
        <w:ind w:left="275" w:right="220"/>
      </w:pPr>
    </w:p>
    <w:sectPr w:rsidR="006928EC">
      <w:headerReference w:type="default" r:id="rId6"/>
      <w:footerReference w:type="default" r:id="rId7"/>
      <w:pgSz w:w="12240" w:h="15840" w:code="1"/>
      <w:pgMar w:top="540" w:right="800" w:bottom="1440" w:left="935" w:header="720" w:footer="720" w:gutter="0"/>
      <w:paperSrc w:first="256" w:other="25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5E7F0E" w14:textId="77777777" w:rsidR="006554A5" w:rsidRDefault="006554A5">
      <w:r>
        <w:separator/>
      </w:r>
    </w:p>
  </w:endnote>
  <w:endnote w:type="continuationSeparator" w:id="0">
    <w:p w14:paraId="67FFCE7E" w14:textId="77777777" w:rsidR="006554A5" w:rsidRDefault="00655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53BBD" w14:textId="3CF2FEAE" w:rsidR="00E34F0D" w:rsidRDefault="00E34F0D">
    <w:pPr>
      <w:pStyle w:val="Footer"/>
      <w:tabs>
        <w:tab w:val="clear" w:pos="4320"/>
        <w:tab w:val="clear" w:pos="8640"/>
        <w:tab w:val="right" w:pos="1045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2AC0F" w14:textId="77777777" w:rsidR="006554A5" w:rsidRDefault="006554A5">
      <w:r>
        <w:separator/>
      </w:r>
    </w:p>
  </w:footnote>
  <w:footnote w:type="continuationSeparator" w:id="0">
    <w:p w14:paraId="2CBCEE6F" w14:textId="77777777" w:rsidR="006554A5" w:rsidRDefault="006554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4916B" w14:textId="12F22EFE" w:rsidR="00E34F0D" w:rsidRDefault="00E35A15">
    <w:pPr>
      <w:pStyle w:val="Header"/>
      <w:tabs>
        <w:tab w:val="clear" w:pos="8640"/>
        <w:tab w:val="right" w:pos="10450"/>
      </w:tabs>
      <w:ind w:left="-55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attachedTemplate r:id="rId1"/>
  <w:defaultTabStop w:val="720"/>
  <w:drawingGridHorizontalSpacing w:val="55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EC"/>
    <w:rsid w:val="000505C0"/>
    <w:rsid w:val="006554A5"/>
    <w:rsid w:val="006928EC"/>
    <w:rsid w:val="009448A1"/>
    <w:rsid w:val="009C5858"/>
    <w:rsid w:val="00AC19B1"/>
    <w:rsid w:val="00C01ECB"/>
    <w:rsid w:val="00E34F0D"/>
    <w:rsid w:val="00E35A15"/>
    <w:rsid w:val="00E53945"/>
    <w:rsid w:val="00F2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7F5C5D"/>
  <w15:chartTrackingRefBased/>
  <w15:docId w15:val="{418F920C-8BB8-0C43-B753-A326B480D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right" w:pos="10285"/>
      </w:tabs>
      <w:spacing w:after="200"/>
      <w:ind w:left="-58"/>
      <w:outlineLvl w:val="0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radfulk/Dropbox/Computer%20Science/APCS/FinalProject/wombat/templates/03_template_Status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03_template_StatusReport.dot</Template>
  <TotalTime>5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1651</CharactersWithSpaces>
  <SharedDoc>false</SharedDoc>
  <HLinks>
    <vt:vector size="18" baseType="variant">
      <vt:variant>
        <vt:i4>6422630</vt:i4>
      </vt:variant>
      <vt:variant>
        <vt:i4>1430</vt:i4>
      </vt:variant>
      <vt:variant>
        <vt:i4>1025</vt:i4>
      </vt:variant>
      <vt:variant>
        <vt:i4>1</vt:i4>
      </vt:variant>
      <vt:variant>
        <vt:lpwstr>MBlogo</vt:lpwstr>
      </vt:variant>
      <vt:variant>
        <vt:lpwstr/>
      </vt:variant>
      <vt:variant>
        <vt:i4>6488166</vt:i4>
      </vt:variant>
      <vt:variant>
        <vt:i4>1433</vt:i4>
      </vt:variant>
      <vt:variant>
        <vt:i4>1026</vt:i4>
      </vt:variant>
      <vt:variant>
        <vt:i4>1</vt:i4>
      </vt:variant>
      <vt:variant>
        <vt:lpwstr>project_tag_wombat</vt:lpwstr>
      </vt:variant>
      <vt:variant>
        <vt:lpwstr/>
      </vt:variant>
      <vt:variant>
        <vt:i4>4522082</vt:i4>
      </vt:variant>
      <vt:variant>
        <vt:i4>1438</vt:i4>
      </vt:variant>
      <vt:variant>
        <vt:i4>1027</vt:i4>
      </vt:variant>
      <vt:variant>
        <vt:i4>1</vt:i4>
      </vt:variant>
      <vt:variant>
        <vt:lpwstr>ant_bitmap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Fulk, Brad</dc:creator>
  <cp:keywords/>
  <dc:description/>
  <cp:lastModifiedBy>Leo  Xu</cp:lastModifiedBy>
  <cp:revision>4</cp:revision>
  <cp:lastPrinted>2005-03-28T02:11:00Z</cp:lastPrinted>
  <dcterms:created xsi:type="dcterms:W3CDTF">2021-05-07T01:49:00Z</dcterms:created>
  <dcterms:modified xsi:type="dcterms:W3CDTF">2021-05-11T21:14:00Z</dcterms:modified>
</cp:coreProperties>
</file>